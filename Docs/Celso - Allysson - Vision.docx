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59" w:rsidRDefault="00685AA7" w:rsidP="00F37259">
      <w:pPr>
        <w:jc w:val="center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37259">
        <w:rPr>
          <w:b/>
          <w:sz w:val="36"/>
        </w:rPr>
        <w:t>&lt;Stream4Rage&gt;</w:t>
      </w:r>
    </w:p>
    <w:p w:rsidR="00F37259" w:rsidRPr="00F37259" w:rsidRDefault="00685AA7" w:rsidP="00F37259">
      <w:pPr>
        <w:pStyle w:val="Ttulo"/>
      </w:pPr>
      <w:r>
        <w:fldChar w:fldCharType="end"/>
      </w:r>
      <w:fldSimple w:instr=" TITLE  \* MERGEFORMAT ">
        <w:r w:rsidR="001957FC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F37259" w:rsidRDefault="00F37259" w:rsidP="00F37259">
      <w:pPr>
        <w:ind w:firstLine="720"/>
      </w:pPr>
      <w:r>
        <w:t>The analyst interviewed the client that wanted a web application that performs video stream in real time with the possibility of a professional quality</w:t>
      </w:r>
      <w:r w:rsidR="00076D1F">
        <w:t xml:space="preserve"> and have a world-wide range</w:t>
      </w:r>
      <w:r>
        <w:t>.</w:t>
      </w:r>
    </w:p>
    <w:p w:rsidR="00F37259" w:rsidRPr="00F37259" w:rsidRDefault="00F37259" w:rsidP="00F37259">
      <w:pPr>
        <w:ind w:firstLine="720"/>
      </w:pP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076D1F" w:rsidRPr="00076D1F" w:rsidRDefault="00076D1F" w:rsidP="00076D1F">
            <w:pPr>
              <w:pStyle w:val="Corpodetexto"/>
            </w:pPr>
            <w:r>
              <w:t>Starting a stream channel without having experience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076D1F" w:rsidRPr="00076D1F" w:rsidRDefault="00076D1F" w:rsidP="00076D1F">
            <w:pPr>
              <w:pStyle w:val="Corpodetexto"/>
            </w:pPr>
            <w:r>
              <w:t>New streamers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076D1F" w:rsidRPr="00076D1F" w:rsidRDefault="00076D1F" w:rsidP="00076D1F">
            <w:pPr>
              <w:pStyle w:val="Corpodetexto"/>
            </w:pPr>
            <w:r>
              <w:t xml:space="preserve">The </w:t>
            </w:r>
            <w:proofErr w:type="spellStart"/>
            <w:r w:rsidRPr="00076D1F">
              <w:rPr>
                <w:rFonts w:ascii="Arial" w:hAnsi="Arial" w:cs="Arial"/>
                <w:color w:val="000000"/>
                <w:lang w:val="pt-BR" w:eastAsia="pt-BR"/>
              </w:rPr>
              <w:t>abandonment</w:t>
            </w:r>
            <w:proofErr w:type="spellEnd"/>
            <w:r>
              <w:rPr>
                <w:rFonts w:ascii="Arial" w:hAnsi="Arial" w:cs="Arial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pt-BR" w:eastAsia="pt-BR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pt-BR" w:eastAsia="pt-BR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lang w:val="pt-BR" w:eastAsia="pt-BR"/>
              </w:rPr>
              <w:t xml:space="preserve"> servisse</w:t>
            </w:r>
          </w:p>
          <w:tbl>
            <w:tblPr>
              <w:tblW w:w="0" w:type="auto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7545"/>
            </w:tblGrid>
            <w:tr w:rsidR="00076D1F" w:rsidRPr="00076D1F" w:rsidTr="00076D1F">
              <w:trPr>
                <w:tblCellSpacing w:w="15" w:type="dxa"/>
              </w:trPr>
              <w:tc>
                <w:tcPr>
                  <w:tcW w:w="12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6D1F" w:rsidRPr="00076D1F" w:rsidRDefault="00076D1F" w:rsidP="00076D1F">
                  <w:pPr>
                    <w:widowControl/>
                    <w:spacing w:line="240" w:lineRule="auto"/>
                    <w:textAlignment w:val="top"/>
                    <w:rPr>
                      <w:rFonts w:ascii="Arial" w:hAnsi="Arial" w:cs="Arial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7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6D1F" w:rsidRPr="00076D1F" w:rsidRDefault="00076D1F" w:rsidP="00076D1F">
                  <w:pPr>
                    <w:widowControl/>
                    <w:spacing w:line="240" w:lineRule="auto"/>
                    <w:rPr>
                      <w:rFonts w:ascii="Arial" w:hAnsi="Arial" w:cs="Arial"/>
                      <w:color w:val="777777"/>
                      <w:lang w:val="pt-BR" w:eastAsia="pt-BR"/>
                    </w:rPr>
                  </w:pPr>
                </w:p>
              </w:tc>
            </w:tr>
          </w:tbl>
          <w:p w:rsidR="00076D1F" w:rsidRPr="00076D1F" w:rsidRDefault="00076D1F" w:rsidP="00076D1F">
            <w:pPr>
              <w:pStyle w:val="Corpodetexto"/>
            </w:pP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076D1F" w:rsidRPr="00076D1F" w:rsidRDefault="00076D1F" w:rsidP="00076D1F">
            <w:pPr>
              <w:pStyle w:val="Corpodetexto"/>
            </w:pPr>
            <w:r>
              <w:t xml:space="preserve">Create a more intuitive and </w:t>
            </w:r>
            <w:r w:rsidRPr="00076D1F">
              <w:t>suitable</w:t>
            </w:r>
            <w:r>
              <w:t xml:space="preserve"> application.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076D1F" w:rsidRPr="00076D1F" w:rsidRDefault="00076D1F" w:rsidP="00076D1F">
            <w:pPr>
              <w:pStyle w:val="Corpodetexto"/>
            </w:pPr>
            <w:r>
              <w:t>Gamers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  <w:p w:rsidR="00076D1F" w:rsidRPr="00076D1F" w:rsidRDefault="00076D1F" w:rsidP="00076D1F">
            <w:pPr>
              <w:pStyle w:val="Corpodetexto"/>
            </w:pPr>
            <w:r>
              <w:t xml:space="preserve">Want to </w:t>
            </w:r>
            <w:r w:rsidRPr="00076D1F">
              <w:t>entertain</w:t>
            </w:r>
            <w:r>
              <w:t xml:space="preserve"> and make a profit of it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r w:rsidR="00236140" w:rsidRPr="00236140">
              <w:t>Stream4Rage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36020E" w:rsidRPr="0036020E" w:rsidRDefault="0036020E" w:rsidP="0036020E">
            <w:pPr>
              <w:pStyle w:val="Corpodetexto"/>
            </w:pPr>
            <w:r>
              <w:t>Twitch</w:t>
            </w:r>
            <w:bookmarkStart w:id="18" w:name="_GoBack"/>
            <w:bookmarkEnd w:id="18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lastRenderedPageBreak/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076D1F">
        <w:tc>
          <w:tcPr>
            <w:tcW w:w="1890" w:type="dxa"/>
          </w:tcPr>
          <w:p w:rsidR="00076D1F" w:rsidRPr="00921A9A" w:rsidRDefault="00921A9A">
            <w:pPr>
              <w:pStyle w:val="InfoBlue"/>
              <w:rPr>
                <w:color w:val="auto"/>
              </w:rPr>
            </w:pPr>
            <w:r w:rsidRPr="00921A9A">
              <w:rPr>
                <w:color w:val="auto"/>
              </w:rPr>
              <w:t>Streamer</w:t>
            </w:r>
          </w:p>
        </w:tc>
        <w:tc>
          <w:tcPr>
            <w:tcW w:w="2610" w:type="dxa"/>
          </w:tcPr>
          <w:p w:rsidR="00076D1F" w:rsidRPr="00921A9A" w:rsidRDefault="00921A9A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Person who wants to start a stream career</w:t>
            </w:r>
          </w:p>
        </w:tc>
        <w:tc>
          <w:tcPr>
            <w:tcW w:w="3960" w:type="dxa"/>
          </w:tcPr>
          <w:p w:rsidR="00076D1F" w:rsidRPr="00921A9A" w:rsidRDefault="00076D1F">
            <w:pPr>
              <w:pStyle w:val="InfoBlue"/>
              <w:rPr>
                <w:color w:val="auto"/>
              </w:rPr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</w:t>
      </w:r>
      <w:r w:rsidR="00816C1B">
        <w:lastRenderedPageBreak/>
        <w:t xml:space="preserve">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96" w:rsidRDefault="00D13796">
      <w:pPr>
        <w:spacing w:line="240" w:lineRule="auto"/>
      </w:pPr>
      <w:r>
        <w:separator/>
      </w:r>
    </w:p>
  </w:endnote>
  <w:endnote w:type="continuationSeparator" w:id="0">
    <w:p w:rsidR="00D13796" w:rsidRDefault="00D13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F37259">
          <w:pPr>
            <w:jc w:val="center"/>
          </w:pPr>
          <w:r>
            <w:sym w:font="Symbol" w:char="F0D3"/>
          </w:r>
          <w:r w:rsidR="00D13796">
            <w:fldChar w:fldCharType="begin"/>
          </w:r>
          <w:r w:rsidR="00D13796">
            <w:instrText xml:space="preserve"> DOCPROPERTY "Company"  \* MERGEFORMAT </w:instrText>
          </w:r>
          <w:r w:rsidR="00D13796">
            <w:fldChar w:fldCharType="separate"/>
          </w:r>
          <w:r w:rsidR="001957FC">
            <w:t>&lt;</w:t>
          </w:r>
          <w:proofErr w:type="spellStart"/>
          <w:r w:rsidR="00F37259">
            <w:t>CLSys</w:t>
          </w:r>
          <w:proofErr w:type="spellEnd"/>
          <w:r w:rsidR="001957FC">
            <w:t>&gt;</w:t>
          </w:r>
          <w:r w:rsidR="00D1379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020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6020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96" w:rsidRDefault="00D13796">
      <w:pPr>
        <w:spacing w:line="240" w:lineRule="auto"/>
      </w:pPr>
      <w:r>
        <w:separator/>
      </w:r>
    </w:p>
  </w:footnote>
  <w:footnote w:type="continuationSeparator" w:id="0">
    <w:p w:rsidR="00D13796" w:rsidRDefault="00D13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37259" w:rsidP="00F37259">
          <w:r>
            <w:rPr>
              <w:b/>
            </w:rPr>
            <w:t>Stream4Rage (S4R)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36140">
          <w:fldSimple w:instr=" TITLE  \* MERGEFORMAT ">
            <w:r w:rsidR="001957FC">
              <w:t>Vision</w:t>
            </w:r>
          </w:fldSimple>
        </w:p>
      </w:tc>
      <w:tc>
        <w:tcPr>
          <w:tcW w:w="3179" w:type="dxa"/>
        </w:tcPr>
        <w:p w:rsidR="00685AA7" w:rsidRDefault="00685AA7" w:rsidP="00F37259">
          <w:r>
            <w:t xml:space="preserve">  Date:  </w:t>
          </w:r>
          <w:r w:rsidR="00A010E8">
            <w:t>&lt;01/APR</w:t>
          </w:r>
          <w:r w:rsidR="00F37259">
            <w:t>/2016&gt;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FC"/>
    <w:rsid w:val="00076D1F"/>
    <w:rsid w:val="001957FC"/>
    <w:rsid w:val="0019590E"/>
    <w:rsid w:val="00236140"/>
    <w:rsid w:val="002B4085"/>
    <w:rsid w:val="0036020E"/>
    <w:rsid w:val="00375A4A"/>
    <w:rsid w:val="0052614A"/>
    <w:rsid w:val="00685AA7"/>
    <w:rsid w:val="00816C1B"/>
    <w:rsid w:val="008D73F1"/>
    <w:rsid w:val="00921A9A"/>
    <w:rsid w:val="00A010E8"/>
    <w:rsid w:val="00AE4979"/>
    <w:rsid w:val="00BF5DC2"/>
    <w:rsid w:val="00D13796"/>
    <w:rsid w:val="00F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97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91001155\Desktop\ES2\Vision%20Template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23</TotalTime>
  <Pages>3</Pages>
  <Words>661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CELSO LUCIANO LYRIO DA SILVA JUNIOR</dc:creator>
  <cp:lastModifiedBy>CELSO LUCIANO LYRIO DA SILVA JUNIOR</cp:lastModifiedBy>
  <cp:revision>5</cp:revision>
  <cp:lastPrinted>2001-03-15T17:26:00Z</cp:lastPrinted>
  <dcterms:created xsi:type="dcterms:W3CDTF">2016-04-01T13:54:00Z</dcterms:created>
  <dcterms:modified xsi:type="dcterms:W3CDTF">2016-04-08T14:43:00Z</dcterms:modified>
</cp:coreProperties>
</file>